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033731" w14:textId="77777777" w:rsidR="008C503B" w:rsidRDefault="00BE4B14">
      <w:pPr>
        <w:pStyle w:val="Heading1"/>
      </w:pPr>
      <w:r>
        <w:t>Objective</w:t>
      </w:r>
    </w:p>
    <w:sdt>
      <w:sdtPr>
        <w:id w:val="9459735"/>
        <w:placeholder>
          <w:docPart w:val="157AFBE9075ED445BDFBB9EE13639102"/>
        </w:placeholder>
      </w:sdtPr>
      <w:sdtContent>
        <w:p w14:paraId="746951A7" w14:textId="77777777" w:rsidR="008C503B" w:rsidRDefault="00FE28F9">
          <w:pPr>
            <w:pStyle w:val="BodyText"/>
          </w:pPr>
          <w:r>
            <w:t>Seeking a position as an infrastructure architect or senior systems administrator in a challenging environment</w:t>
          </w:r>
          <w:r w:rsidR="00240052">
            <w:t xml:space="preserve"> that utilizes my extensive experience gained working in the movie industry, IT outsourcing and software development.</w:t>
          </w:r>
        </w:p>
      </w:sdtContent>
    </w:sdt>
    <w:p w14:paraId="076E6171" w14:textId="77777777" w:rsidR="008C503B" w:rsidRDefault="00BE4B14">
      <w:pPr>
        <w:pStyle w:val="Heading1"/>
      </w:pPr>
      <w:r>
        <w:t>Experience</w:t>
      </w:r>
      <w:bookmarkStart w:id="0" w:name="_GoBack"/>
      <w:bookmarkEnd w:id="0"/>
    </w:p>
    <w:p w14:paraId="309CE393" w14:textId="77777777" w:rsidR="008C503B" w:rsidRDefault="00D87BA1">
      <w:pPr>
        <w:pStyle w:val="Heading2"/>
      </w:pPr>
      <w:sdt>
        <w:sdtPr>
          <w:id w:val="9459739"/>
          <w:placeholder>
            <w:docPart w:val="C054A79441F3054FA36E1388EECD00C7"/>
          </w:placeholder>
        </w:sdtPr>
        <w:sdtContent>
          <w:r w:rsidR="001B46F7">
            <w:t>DreamWorks Animation - Technical Lead, Enterprise Systems and Services</w:t>
          </w:r>
        </w:sdtContent>
      </w:sdt>
      <w:r w:rsidR="00BE4B14">
        <w:tab/>
      </w:r>
      <w:r w:rsidR="001B46F7">
        <w:t>2010 – Jun 2012</w:t>
      </w:r>
    </w:p>
    <w:sdt>
      <w:sdtPr>
        <w:id w:val="9459741"/>
        <w:placeholder>
          <w:docPart w:val="E842039D2C80C741B86A42710FC34252"/>
        </w:placeholder>
      </w:sdtPr>
      <w:sdtContent>
        <w:p w14:paraId="7D9A0EF6" w14:textId="59DD0C73" w:rsidR="001B46F7" w:rsidRDefault="001B46F7" w:rsidP="001B46F7">
          <w:pPr>
            <w:pStyle w:val="ListBullet"/>
          </w:pPr>
          <w:r>
            <w:t xml:space="preserve">Collaborated with the Network Operations team to deliver LDAP and DNS services via </w:t>
          </w:r>
          <w:proofErr w:type="spellStart"/>
          <w:r>
            <w:t>Anycast</w:t>
          </w:r>
          <w:proofErr w:type="spellEnd"/>
          <w:r>
            <w:t xml:space="preserve"> at the enterprise level.</w:t>
          </w:r>
        </w:p>
        <w:p w14:paraId="1A3CFC30" w14:textId="77777777" w:rsidR="001B46F7" w:rsidRPr="00620F6B" w:rsidRDefault="001B46F7" w:rsidP="001B46F7">
          <w:pPr>
            <w:pStyle w:val="ListBullet"/>
          </w:pPr>
          <w:r>
            <w:t>Designed and implemented a highly available Shibboleth based SAML SSO infrastructure for the enterprise.</w:t>
          </w:r>
        </w:p>
        <w:p w14:paraId="30A38AFD" w14:textId="55F10F1D" w:rsidR="001B46F7" w:rsidRDefault="001B46F7" w:rsidP="001B46F7">
          <w:pPr>
            <w:pStyle w:val="ListBullet"/>
          </w:pPr>
          <w:r>
            <w:t xml:space="preserve">Designed and implemented a unified </w:t>
          </w:r>
          <w:proofErr w:type="spellStart"/>
          <w:r>
            <w:t>Cryus</w:t>
          </w:r>
          <w:proofErr w:type="spellEnd"/>
          <w:r w:rsidR="00004323">
            <w:t xml:space="preserve"> IMAP Murder with multiple </w:t>
          </w:r>
          <w:proofErr w:type="gramStart"/>
          <w:r w:rsidR="00004323">
            <w:t>load</w:t>
          </w:r>
          <w:proofErr w:type="gramEnd"/>
          <w:r w:rsidR="00004323">
            <w:t xml:space="preserve"> </w:t>
          </w:r>
          <w:r>
            <w:t>balanced, site localized frontend and backend servers.</w:t>
          </w:r>
        </w:p>
        <w:p w14:paraId="0D17E5AD" w14:textId="77777777" w:rsidR="001B46F7" w:rsidRDefault="001B46F7" w:rsidP="001B46F7">
          <w:pPr>
            <w:pStyle w:val="ListBullet"/>
          </w:pPr>
          <w:r>
            <w:t xml:space="preserve">Designed and implemented a high capacity eight node </w:t>
          </w:r>
          <w:proofErr w:type="spellStart"/>
          <w:r>
            <w:t>Sendmail</w:t>
          </w:r>
          <w:proofErr w:type="spellEnd"/>
          <w:r>
            <w:t xml:space="preserve"> mail transport infrastructure using the </w:t>
          </w:r>
          <w:proofErr w:type="spellStart"/>
          <w:r>
            <w:t>sendmailMTA</w:t>
          </w:r>
          <w:proofErr w:type="spellEnd"/>
          <w:r>
            <w:t xml:space="preserve"> LDAP schema to route over 170,000 deliverable addresses in twelve domains with an average daily volume of 500,000 messages.</w:t>
          </w:r>
        </w:p>
        <w:p w14:paraId="68D2E88D" w14:textId="77777777" w:rsidR="001B46F7" w:rsidRDefault="001B46F7" w:rsidP="001B46F7">
          <w:pPr>
            <w:pStyle w:val="ListBullet"/>
          </w:pPr>
          <w:r>
            <w:t>Integrated Altiris Deployment Server with our existing Linux based DHCP and PXE service.</w:t>
          </w:r>
        </w:p>
        <w:p w14:paraId="7E3046BB" w14:textId="533273F2" w:rsidR="001B46F7" w:rsidRDefault="00004323" w:rsidP="001B46F7">
          <w:pPr>
            <w:pStyle w:val="ListBullet"/>
          </w:pPr>
          <w:r>
            <w:t xml:space="preserve">Developed </w:t>
          </w:r>
          <w:r w:rsidR="001B46F7">
            <w:t>utilities to integrate Altiris Deployment Server with our internal asset management system.</w:t>
          </w:r>
        </w:p>
        <w:p w14:paraId="755790AD" w14:textId="77777777" w:rsidR="00DD2057" w:rsidRDefault="001B46F7" w:rsidP="00DD2057">
          <w:pPr>
            <w:pStyle w:val="ListBullet"/>
          </w:pPr>
          <w:r>
            <w:t>Deployed Altiris Deployment Server 6.9 to manage Windows 7 systems imaging.</w:t>
          </w:r>
          <w:r w:rsidR="00DD2057" w:rsidRPr="00DD2057">
            <w:t xml:space="preserve"> </w:t>
          </w:r>
        </w:p>
        <w:p w14:paraId="1D166826" w14:textId="05341B8C" w:rsidR="008C503B" w:rsidRDefault="00DD2057" w:rsidP="00DD2057">
          <w:pPr>
            <w:pStyle w:val="ListBullet"/>
          </w:pPr>
          <w:r>
            <w:t>Provided mentoring and technical guidance to senior systems administrators in the Enterprise Systems and Services group.</w:t>
          </w:r>
        </w:p>
      </w:sdtContent>
    </w:sdt>
    <w:p w14:paraId="7FA64926" w14:textId="77777777" w:rsidR="008C503B" w:rsidRDefault="00D87BA1">
      <w:pPr>
        <w:pStyle w:val="Heading2"/>
      </w:pPr>
      <w:sdt>
        <w:sdtPr>
          <w:id w:val="9459744"/>
          <w:placeholder>
            <w:docPart w:val="FAFE107AA8105543AD74AAA08A399C30"/>
          </w:placeholder>
        </w:sdtPr>
        <w:sdtContent>
          <w:r w:rsidR="001B46F7">
            <w:t>DreamWorks</w:t>
          </w:r>
          <w:r w:rsidR="000D2928">
            <w:t xml:space="preserve"> Animation - Systems Architect</w:t>
          </w:r>
        </w:sdtContent>
      </w:sdt>
      <w:r w:rsidR="00BE4B14">
        <w:tab/>
      </w:r>
      <w:r w:rsidR="000D2928">
        <w:t>2006 - 2010</w:t>
      </w:r>
    </w:p>
    <w:sdt>
      <w:sdtPr>
        <w:id w:val="9459797"/>
        <w:placeholder>
          <w:docPart w:val="BFE86F60FBBEEA4489158FD0B9AB9879"/>
        </w:placeholder>
      </w:sdtPr>
      <w:sdtContent>
        <w:p w14:paraId="295144B8" w14:textId="7C998534" w:rsidR="000D2928" w:rsidRDefault="000D2928" w:rsidP="000D2928">
          <w:pPr>
            <w:pStyle w:val="ListBullet"/>
          </w:pPr>
          <w:r>
            <w:t xml:space="preserve">Led a team of seven senior systems administrators responsible for all </w:t>
          </w:r>
          <w:r w:rsidR="00004323">
            <w:t>e-mail</w:t>
          </w:r>
          <w:r>
            <w:t>, messaging and name services across all divisions of the company.</w:t>
          </w:r>
        </w:p>
        <w:p w14:paraId="2DC621E2" w14:textId="25285D53" w:rsidR="000D2928" w:rsidRDefault="000D2928" w:rsidP="000D2928">
          <w:pPr>
            <w:pStyle w:val="ListBullet"/>
          </w:pPr>
          <w:r>
            <w:t>Architected the Window</w:t>
          </w:r>
          <w:r w:rsidR="00DD2057">
            <w:t>s 2003 domain;</w:t>
          </w:r>
          <w:r>
            <w:t xml:space="preserve"> managed the implementation and green field migration from several existing Windows 2000 and NT domains.</w:t>
          </w:r>
        </w:p>
        <w:p w14:paraId="250EA92E" w14:textId="3F2C3727" w:rsidR="000D2928" w:rsidRDefault="000D2928" w:rsidP="000D2928">
          <w:pPr>
            <w:pStyle w:val="ListBullet"/>
          </w:pPr>
          <w:r>
            <w:t>Designed</w:t>
          </w:r>
          <w:r w:rsidR="00DD2057">
            <w:t xml:space="preserve"> the Exchange 2007 organization;</w:t>
          </w:r>
          <w:r>
            <w:t xml:space="preserve"> managed the implementation and subsequent migration from several legacy Exchange 2000 organizations.</w:t>
          </w:r>
        </w:p>
        <w:p w14:paraId="3E7D0787" w14:textId="77777777" w:rsidR="000D2928" w:rsidRDefault="000D2928" w:rsidP="000D2928">
          <w:pPr>
            <w:pStyle w:val="ListBullet"/>
          </w:pPr>
          <w:r>
            <w:t>Worked with other Systems Architects to design, develop and build out remote rendering facilities and satellite studios in the US and abroad.</w:t>
          </w:r>
        </w:p>
        <w:p w14:paraId="5D969A43" w14:textId="77777777" w:rsidR="000D2928" w:rsidRDefault="000D2928" w:rsidP="000D2928">
          <w:pPr>
            <w:pStyle w:val="ListBullet"/>
          </w:pPr>
          <w:r>
            <w:t>Worked with other Systems Architects and Technical Leads to scale storage, networking, name services and other infrastructure to meet the increasing demands of the rendering software and compute services.</w:t>
          </w:r>
        </w:p>
        <w:p w14:paraId="75A8DC78" w14:textId="77777777" w:rsidR="000D2928" w:rsidRDefault="000D2928" w:rsidP="000D2928">
          <w:pPr>
            <w:pStyle w:val="ListBullet"/>
          </w:pPr>
          <w:r>
            <w:t>Directly responsible for maintaining the DNS, DHCP, LDAP and mail routing infrastructure.</w:t>
          </w:r>
        </w:p>
        <w:p w14:paraId="6A1EE984" w14:textId="77777777" w:rsidR="000D2928" w:rsidRDefault="000D2928" w:rsidP="000D2928">
          <w:pPr>
            <w:pStyle w:val="ListBullet"/>
          </w:pPr>
          <w:r>
            <w:t>Performed systems integration, systems programming and created tools for various Systems Engineering groups.</w:t>
          </w:r>
        </w:p>
        <w:p w14:paraId="3EF16BF5" w14:textId="77777777" w:rsidR="000D2928" w:rsidRDefault="000D2928" w:rsidP="000D2928">
          <w:pPr>
            <w:pStyle w:val="ListBullet"/>
          </w:pPr>
          <w:r>
            <w:t>Assisted and mentored R&amp;D developers with low-level systems programming, network socket programming, and high-level systems integration issues projects.</w:t>
          </w:r>
        </w:p>
        <w:p w14:paraId="4EC76B46" w14:textId="77777777" w:rsidR="000D2928" w:rsidRDefault="000D2928" w:rsidP="000D2928">
          <w:pPr>
            <w:pStyle w:val="Heading2"/>
          </w:pPr>
          <w:sdt>
            <w:sdtPr>
              <w:id w:val="-1334449481"/>
              <w:placeholder>
                <w:docPart w:val="A030C41686696C4BB3970228C6DE5CD4"/>
              </w:placeholder>
            </w:sdtPr>
            <w:sdtContent>
              <w:r>
                <w:t>DreamWorks Animation – Senior Unix Systems Administrator and Systems Programmer</w:t>
              </w:r>
            </w:sdtContent>
          </w:sdt>
          <w:r>
            <w:tab/>
            <w:t>2001 - 2006</w:t>
          </w:r>
        </w:p>
        <w:sdt>
          <w:sdtPr>
            <w:id w:val="-821884351"/>
            <w:placeholder>
              <w:docPart w:val="4E6DEC273961CB48B7F63A6075A762FC"/>
            </w:placeholder>
          </w:sdtPr>
          <w:sdtContent>
            <w:p w14:paraId="536B2B07" w14:textId="77777777" w:rsidR="000D2928" w:rsidRDefault="000D2928" w:rsidP="000D2928">
              <w:pPr>
                <w:pStyle w:val="ListBullet"/>
              </w:pPr>
              <w:r>
                <w:t>Worked within a team of senior systems administrators to architect, maintain and grow the feature animation technology infrastructure from 1500 Linux and Windows systems to over 7000, from 300 terabytes to 1 petabyte Network Appliance storage and from 300 users to 1800.</w:t>
              </w:r>
            </w:p>
            <w:p w14:paraId="515E9A23" w14:textId="63D1570E" w:rsidR="000D2928" w:rsidRDefault="000D2928" w:rsidP="000D2928">
              <w:pPr>
                <w:pStyle w:val="ListBullet"/>
              </w:pPr>
              <w:r>
                <w:t>Primary role in the senior systems administration team as the UNIX generali</w:t>
              </w:r>
              <w:r w:rsidR="00DD2057">
                <w:t xml:space="preserve">st, systems programmer and </w:t>
              </w:r>
              <w:proofErr w:type="spellStart"/>
              <w:r w:rsidR="00DD2057">
                <w:t>tool</w:t>
              </w:r>
              <w:r>
                <w:t>smith</w:t>
              </w:r>
              <w:proofErr w:type="spellEnd"/>
              <w:r>
                <w:t>.</w:t>
              </w:r>
            </w:p>
            <w:p w14:paraId="354C0E73" w14:textId="77777777" w:rsidR="000D2928" w:rsidRDefault="000D2928" w:rsidP="000D2928">
              <w:pPr>
                <w:pStyle w:val="ListBullet"/>
              </w:pPr>
              <w:r>
                <w:t>Contributed code and mentored programmers in the R&amp;D department on software projects requiring low-level systems and network programming expertise.</w:t>
              </w:r>
            </w:p>
            <w:p w14:paraId="41D33488" w14:textId="77777777" w:rsidR="000D2928" w:rsidRDefault="000D2928" w:rsidP="000D2928">
              <w:pPr>
                <w:pStyle w:val="ListBullet"/>
              </w:pPr>
              <w:r>
                <w:t>Responsible for all name and e-mail services including DNS, DHCP, NTP, LDAP, IMAP and SMTP MTAs for the feature animation studio.</w:t>
              </w:r>
            </w:p>
            <w:p w14:paraId="5E932EAE" w14:textId="77777777" w:rsidR="000D2928" w:rsidRDefault="000D2928" w:rsidP="000D2928">
              <w:pPr>
                <w:pStyle w:val="ListBullet"/>
              </w:pPr>
              <w:r>
                <w:t>Developed and maintained a suite of Perl based provisioning utilities to manage user accounts, DNS, DHCP, mail routing and systems configuration management.</w:t>
              </w:r>
            </w:p>
            <w:p w14:paraId="4F72AAEB" w14:textId="77777777" w:rsidR="000D2928" w:rsidRDefault="000D2928" w:rsidP="000D2928">
              <w:pPr>
                <w:pStyle w:val="ListBullet"/>
              </w:pPr>
              <w:r>
                <w:t xml:space="preserve">Planned and executed migration from existing NIS name service to LDAP name service for all </w:t>
              </w:r>
              <w:proofErr w:type="spellStart"/>
              <w:r>
                <w:t>Irix</w:t>
              </w:r>
              <w:proofErr w:type="spellEnd"/>
              <w:r>
                <w:t xml:space="preserve"> and Linux systems using the RFC 2307 schema. </w:t>
              </w:r>
            </w:p>
            <w:p w14:paraId="7D13CDD0" w14:textId="77777777" w:rsidR="000D2928" w:rsidRDefault="000D2928" w:rsidP="000D2928">
              <w:pPr>
                <w:pStyle w:val="ListBullet"/>
              </w:pPr>
              <w:r>
                <w:t xml:space="preserve">Developed the </w:t>
              </w:r>
              <w:proofErr w:type="spellStart"/>
              <w:r>
                <w:t>netgroup</w:t>
              </w:r>
              <w:proofErr w:type="spellEnd"/>
              <w:r>
                <w:t xml:space="preserve"> resolver for </w:t>
              </w:r>
              <w:proofErr w:type="spellStart"/>
              <w:r>
                <w:t>nss_ldap</w:t>
              </w:r>
              <w:proofErr w:type="spellEnd"/>
              <w:r>
                <w:t>.</w:t>
              </w:r>
            </w:p>
            <w:p w14:paraId="7BCB9999" w14:textId="77777777" w:rsidR="000D2928" w:rsidRDefault="000D2928" w:rsidP="000D2928">
              <w:pPr>
                <w:pStyle w:val="Heading2"/>
              </w:pPr>
              <w:sdt>
                <w:sdtPr>
                  <w:id w:val="-338466154"/>
                  <w:placeholder>
                    <w:docPart w:val="938920CAFE454545884DB95E711EFC37"/>
                  </w:placeholder>
                </w:sdtPr>
                <w:sdtContent>
                  <w:proofErr w:type="spellStart"/>
                  <w:r>
                    <w:t>Tek</w:t>
                  </w:r>
                  <w:proofErr w:type="spellEnd"/>
                  <w:r>
                    <w:t xml:space="preserve"> Systems – Senior Unix Systems Administrator at Lexmark International, Inc.</w:t>
                  </w:r>
                </w:sdtContent>
              </w:sdt>
              <w:r>
                <w:tab/>
                <w:t>1998 - 2001</w:t>
              </w:r>
            </w:p>
            <w:sdt>
              <w:sdtPr>
                <w:id w:val="1635908243"/>
                <w:placeholder>
                  <w:docPart w:val="89D0DC90B2EF0142A42A4F6531E4BF18"/>
                </w:placeholder>
              </w:sdtPr>
              <w:sdtContent>
                <w:p w14:paraId="4CD0784B" w14:textId="77777777" w:rsidR="000D2928" w:rsidRDefault="000D2928" w:rsidP="000D2928">
                  <w:pPr>
                    <w:pStyle w:val="ListBullet"/>
                  </w:pPr>
                  <w:r>
                    <w:t>Developed the Downloadable Emulator subsystem for new printer architecture.  Assisted partners with migration of their existing emulators to both the new subsystem and printer architecture.</w:t>
                  </w:r>
                </w:p>
                <w:p w14:paraId="74A3BCDE" w14:textId="77777777" w:rsidR="000D2928" w:rsidRDefault="000D2928" w:rsidP="000D2928">
                  <w:pPr>
                    <w:pStyle w:val="ListBullet"/>
                  </w:pPr>
                  <w:r>
                    <w:t>Developed flash file system packaging utility for new architecture printers.</w:t>
                  </w:r>
                </w:p>
                <w:p w14:paraId="489198DE" w14:textId="1748A72C" w:rsidR="000D2928" w:rsidRDefault="00DD2057" w:rsidP="000D2928">
                  <w:pPr>
                    <w:pStyle w:val="ListBullet"/>
                  </w:pPr>
                  <w:r>
                    <w:t>Performed an in-</w:t>
                  </w:r>
                  <w:r w:rsidR="000D2928">
                    <w:t>place upgrade from Solaris 2.5.1 to Solaris 8 on approximately 180 nodes.</w:t>
                  </w:r>
                </w:p>
                <w:p w14:paraId="14A25F2F" w14:textId="77777777" w:rsidR="000D2928" w:rsidRDefault="000D2928" w:rsidP="000D2928">
                  <w:pPr>
                    <w:pStyle w:val="ListBullet"/>
                  </w:pPr>
                  <w:r>
                    <w:t xml:space="preserve">Developed a systems administration tool similar to AIX’s </w:t>
                  </w:r>
                  <w:proofErr w:type="spellStart"/>
                  <w:r>
                    <w:t>dsh</w:t>
                  </w:r>
                  <w:proofErr w:type="spellEnd"/>
                  <w:r>
                    <w:t xml:space="preserve"> for use in a NIS environment.</w:t>
                  </w:r>
                </w:p>
                <w:p w14:paraId="342A3C15" w14:textId="77777777" w:rsidR="000D2928" w:rsidRDefault="000D2928" w:rsidP="000D2928">
                  <w:pPr>
                    <w:pStyle w:val="ListBullet"/>
                  </w:pPr>
                  <w:r>
                    <w:t>Designed and implemented a system by which users are presented with a homogenous tool set in a heterogeneous environment.</w:t>
                  </w:r>
                </w:p>
                <w:p w14:paraId="534FB956" w14:textId="77777777" w:rsidR="000D2928" w:rsidRPr="00423F50" w:rsidRDefault="000D2928" w:rsidP="000D2928">
                  <w:pPr>
                    <w:pStyle w:val="ListBullet"/>
                  </w:pPr>
                  <w:r>
                    <w:t>Developed and maintained tools and utilities for source code library and build systems.</w:t>
                  </w:r>
                </w:p>
                <w:p w14:paraId="3485EB90" w14:textId="77777777" w:rsidR="000D2928" w:rsidRDefault="000D2928" w:rsidP="000D2928">
                  <w:pPr>
                    <w:pStyle w:val="ListBullet"/>
                  </w:pPr>
                  <w:r>
                    <w:t xml:space="preserve">Worked in a team of systems administrators responsible for Lexmark’s laser printer development department managing approximately 200 SunOS, Solaris and </w:t>
                  </w:r>
                  <w:proofErr w:type="spellStart"/>
                  <w:r>
                    <w:t>RedHat</w:t>
                  </w:r>
                  <w:proofErr w:type="spellEnd"/>
                  <w:r>
                    <w:t xml:space="preserve"> Linux nodes in 2 NIS domains.</w:t>
                  </w:r>
                </w:p>
                <w:p w14:paraId="10AACC8E" w14:textId="77777777" w:rsidR="000D2928" w:rsidRDefault="000D2928" w:rsidP="000D2928">
                  <w:pPr>
                    <w:pStyle w:val="ListBullet"/>
                  </w:pPr>
                  <w:r w:rsidRPr="00423F50">
                    <w:t>Administration of Network Appliance filers and Cisco networking equipment.</w:t>
                  </w:r>
                </w:p>
                <w:p w14:paraId="037623E1" w14:textId="77777777" w:rsidR="000D2928" w:rsidRDefault="000D2928" w:rsidP="000D2928">
                  <w:pPr>
                    <w:pStyle w:val="Heading2"/>
                  </w:pPr>
                  <w:sdt>
                    <w:sdtPr>
                      <w:id w:val="52436152"/>
                      <w:placeholder>
                        <w:docPart w:val="7ECE11D97E7B6B4D99B5E07AF9972CE4"/>
                      </w:placeholder>
                    </w:sdtPr>
                    <w:sdtContent>
                      <w:proofErr w:type="spellStart"/>
                      <w:r w:rsidR="00A660A1">
                        <w:t>Aerotek</w:t>
                      </w:r>
                      <w:proofErr w:type="spellEnd"/>
                      <w:r w:rsidR="00A660A1">
                        <w:t xml:space="preserve"> Data Services</w:t>
                      </w:r>
                      <w:r>
                        <w:t xml:space="preserve"> –Unix Systems Administrato</w:t>
                      </w:r>
                      <w:r w:rsidR="00A660A1">
                        <w:t>r at IBM Global Services</w:t>
                      </w:r>
                    </w:sdtContent>
                  </w:sdt>
                  <w:r w:rsidR="00A660A1">
                    <w:tab/>
                    <w:t>1997 - 1998</w:t>
                  </w:r>
                </w:p>
                <w:sdt>
                  <w:sdtPr>
                    <w:id w:val="427856166"/>
                    <w:placeholder>
                      <w:docPart w:val="5E13B5BB5FBF284BB0982EFC7DB64ACA"/>
                    </w:placeholder>
                  </w:sdtPr>
                  <w:sdtContent>
                    <w:p w14:paraId="664B1C5E" w14:textId="77777777" w:rsidR="00A660A1" w:rsidRDefault="00A660A1" w:rsidP="00A660A1">
                      <w:pPr>
                        <w:pStyle w:val="ListBullet"/>
                      </w:pPr>
                      <w:r>
                        <w:t>Systems administrator on an 80-node IBM Scalable POWER/2 supercomputer and RS/6000 servers using AIX 4.x and PSSP 2.x.</w:t>
                      </w:r>
                    </w:p>
                    <w:p w14:paraId="6A8C33BD" w14:textId="77777777" w:rsidR="00A660A1" w:rsidRDefault="00A660A1" w:rsidP="00A660A1">
                      <w:pPr>
                        <w:pStyle w:val="ListBullet"/>
                      </w:pPr>
                      <w:r>
                        <w:t>Responsible for planning and executing system upgrades.</w:t>
                      </w:r>
                    </w:p>
                    <w:p w14:paraId="1FA9C197" w14:textId="77777777" w:rsidR="000D2928" w:rsidRDefault="00A660A1" w:rsidP="00A660A1">
                      <w:pPr>
                        <w:pStyle w:val="ListBullet"/>
                      </w:pPr>
                      <w:r>
                        <w:t>Performed on-call duty for high visibility external customer.</w:t>
                      </w:r>
                    </w:p>
                    <w:p w14:paraId="4E746EDC" w14:textId="77777777" w:rsidR="00A660A1" w:rsidRDefault="00A660A1" w:rsidP="00FE28F9">
                      <w:pPr>
                        <w:pStyle w:val="Heading2"/>
                        <w:keepNext w:val="0"/>
                        <w:pageBreakBefore/>
                      </w:pPr>
                      <w:sdt>
                        <w:sdtPr>
                          <w:id w:val="-898667303"/>
                          <w:placeholder>
                            <w:docPart w:val="6CC7E71756DC8F4C9148FA4C2B62F3B1"/>
                          </w:placeholder>
                        </w:sdtPr>
                        <w:sdtContent>
                          <w:r>
                            <w:t>Analysts International Corporation – Associate Programmer at Lexmark International, Inc.</w:t>
                          </w:r>
                        </w:sdtContent>
                      </w:sdt>
                      <w:r>
                        <w:tab/>
                        <w:t>1995 - 1998</w:t>
                      </w:r>
                    </w:p>
                    <w:p w14:paraId="63CDBFD1" w14:textId="77777777" w:rsidR="00A660A1" w:rsidRDefault="00A660A1" w:rsidP="00327F17">
                      <w:pPr>
                        <w:pStyle w:val="ListBullet"/>
                        <w:keepLines/>
                      </w:pPr>
                      <w:r>
                        <w:t>Performed printer firmware verification.</w:t>
                      </w:r>
                    </w:p>
                    <w:p w14:paraId="6744A338" w14:textId="77777777" w:rsidR="00A660A1" w:rsidRDefault="00A660A1" w:rsidP="00327F17">
                      <w:pPr>
                        <w:pStyle w:val="ListBullet"/>
                        <w:keepLines/>
                      </w:pPr>
                      <w:r>
                        <w:t>Developed printer test tools and automated printer test systems.</w:t>
                      </w:r>
                    </w:p>
                    <w:p w14:paraId="4F368392" w14:textId="77777777" w:rsidR="00A660A1" w:rsidRDefault="00A660A1" w:rsidP="00327F17">
                      <w:pPr>
                        <w:pStyle w:val="ListBullet"/>
                        <w:keepLines/>
                      </w:pPr>
                      <w:r>
                        <w:t xml:space="preserve">Unix systems administration and OS/2 </w:t>
                      </w:r>
                      <w:proofErr w:type="spellStart"/>
                      <w:proofErr w:type="gramStart"/>
                      <w:r>
                        <w:t>Lan</w:t>
                      </w:r>
                      <w:proofErr w:type="spellEnd"/>
                      <w:proofErr w:type="gramEnd"/>
                      <w:r>
                        <w:t xml:space="preserve"> Server administration.</w:t>
                      </w:r>
                    </w:p>
                    <w:p w14:paraId="796244EA" w14:textId="77777777" w:rsidR="00A660A1" w:rsidRDefault="00A660A1" w:rsidP="00A660A1">
                      <w:pPr>
                        <w:pStyle w:val="Heading2"/>
                      </w:pPr>
                      <w:sdt>
                        <w:sdtPr>
                          <w:id w:val="869720757"/>
                          <w:placeholder>
                            <w:docPart w:val="750731338D2C5249934E0E3BC5E467BB"/>
                          </w:placeholder>
                        </w:sdtPr>
                        <w:sdtContent>
                          <w:proofErr w:type="spellStart"/>
                          <w:r>
                            <w:t>CustomWare</w:t>
                          </w:r>
                          <w:proofErr w:type="spellEnd"/>
                          <w:r>
                            <w:t xml:space="preserve"> Incorporated – Software Developer</w:t>
                          </w:r>
                        </w:sdtContent>
                      </w:sdt>
                      <w:r>
                        <w:tab/>
                        <w:t>1998 - 2001</w:t>
                      </w:r>
                    </w:p>
                    <w:p w14:paraId="49FAACC9" w14:textId="77777777" w:rsidR="00A660A1" w:rsidRDefault="00A660A1" w:rsidP="00A660A1">
                      <w:pPr>
                        <w:pStyle w:val="ListBullet"/>
                      </w:pPr>
                      <w:r>
                        <w:t>Customization of Open Systems Accounting Software.</w:t>
                      </w:r>
                    </w:p>
                    <w:p w14:paraId="30C36487" w14:textId="77777777" w:rsidR="008C503B" w:rsidRDefault="00A660A1" w:rsidP="00A660A1">
                      <w:pPr>
                        <w:pStyle w:val="ListBullet"/>
                      </w:pPr>
                      <w:r>
                        <w:t>Client consulting and technical support for Open Systems Accounting Software and Harmony Accounting Software.</w:t>
                      </w:r>
                    </w:p>
                  </w:sdtContent>
                </w:sdt>
              </w:sdtContent>
            </w:sdt>
          </w:sdtContent>
        </w:sdt>
      </w:sdtContent>
    </w:sdt>
    <w:p w14:paraId="52F449C9" w14:textId="77777777" w:rsidR="008C503B" w:rsidRDefault="00BE4B14">
      <w:pPr>
        <w:pStyle w:val="Heading1"/>
      </w:pPr>
      <w:r>
        <w:t>Education</w:t>
      </w:r>
    </w:p>
    <w:p w14:paraId="00BF8D73" w14:textId="77777777" w:rsidR="008C503B" w:rsidRDefault="00D87BA1">
      <w:pPr>
        <w:pStyle w:val="Heading2"/>
      </w:pPr>
      <w:sdt>
        <w:sdtPr>
          <w:id w:val="9459748"/>
          <w:placeholder>
            <w:docPart w:val="4BD58B43D1CC8647B56E766EB0B2A472"/>
          </w:placeholder>
        </w:sdtPr>
        <w:sdtContent>
          <w:r w:rsidR="00A660A1">
            <w:t>University of Kentucky</w:t>
          </w:r>
        </w:sdtContent>
      </w:sdt>
      <w:r w:rsidR="00BE4B14">
        <w:tab/>
      </w:r>
      <w:r w:rsidR="00A660A1">
        <w:t>1989 - 1993</w:t>
      </w:r>
    </w:p>
    <w:sdt>
      <w:sdtPr>
        <w:id w:val="9459749"/>
        <w:placeholder>
          <w:docPart w:val="FD044FA4B3B5F04AB5401B002B5CF7E6"/>
        </w:placeholder>
      </w:sdtPr>
      <w:sdtContent>
        <w:p w14:paraId="4FA217B1" w14:textId="77777777" w:rsidR="008C503B" w:rsidRDefault="00A660A1">
          <w:pPr>
            <w:pStyle w:val="BodyText"/>
          </w:pPr>
          <w:r>
            <w:t>Computer Science and Electrical Engineering</w:t>
          </w:r>
        </w:p>
      </w:sdtContent>
    </w:sdt>
    <w:p w14:paraId="1873D3DF" w14:textId="77777777" w:rsidR="00A660A1" w:rsidRDefault="00A660A1" w:rsidP="00A660A1">
      <w:pPr>
        <w:pStyle w:val="Heading1"/>
      </w:pPr>
      <w:r>
        <w:t>Publications</w:t>
      </w:r>
    </w:p>
    <w:sdt>
      <w:sdtPr>
        <w:id w:val="482045306"/>
        <w:placeholder>
          <w:docPart w:val="2DE8A7FD7ABE624CAB19A7A184AFD2A2"/>
        </w:placeholder>
      </w:sdtPr>
      <w:sdtEndPr>
        <w:rPr>
          <w:rFonts w:asciiTheme="minorHAnsi" w:eastAsiaTheme="minorEastAsia" w:hAnsiTheme="minorHAnsi" w:cstheme="minorBidi"/>
          <w:sz w:val="20"/>
          <w:szCs w:val="22"/>
        </w:rPr>
      </w:sdtEndPr>
      <w:sdtContent>
        <w:p w14:paraId="2E93C68A" w14:textId="77777777" w:rsidR="00A660A1" w:rsidRDefault="00A660A1" w:rsidP="00A660A1">
          <w:pPr>
            <w:pStyle w:val="Objective"/>
            <w:spacing w:after="0" w:line="240" w:lineRule="auto"/>
            <w:rPr>
              <w:b/>
              <w:bCs/>
            </w:rPr>
          </w:pPr>
          <w:r>
            <w:rPr>
              <w:b/>
              <w:bCs/>
            </w:rPr>
            <w:t>The Eleventh Systems Administration Conference (LISA ’97)</w:t>
          </w:r>
        </w:p>
        <w:p w14:paraId="76345C45" w14:textId="77777777" w:rsidR="00A660A1" w:rsidRDefault="00A660A1" w:rsidP="00A660A1">
          <w:pPr>
            <w:pStyle w:val="BodyText"/>
            <w:spacing w:after="0" w:line="240" w:lineRule="auto"/>
            <w:rPr>
              <w:i/>
              <w:iCs/>
            </w:rPr>
          </w:pPr>
          <w:r>
            <w:rPr>
              <w:i/>
              <w:iCs/>
            </w:rPr>
            <w:t>A Web Based Backup/Restore System for Intel Based PC’s</w:t>
          </w:r>
        </w:p>
        <w:p w14:paraId="51C4AF7D" w14:textId="77777777" w:rsidR="00A660A1" w:rsidRDefault="00A660A1" w:rsidP="00A660A1">
          <w:pPr>
            <w:pStyle w:val="BodyText"/>
            <w:spacing w:after="0" w:line="240" w:lineRule="auto"/>
          </w:pPr>
          <w:r>
            <w:t xml:space="preserve">Tyler Barnett, Lexmark International; Kyle </w:t>
          </w:r>
          <w:proofErr w:type="spellStart"/>
          <w:r>
            <w:t>McPeek</w:t>
          </w:r>
          <w:proofErr w:type="spellEnd"/>
          <w:r>
            <w:t xml:space="preserve">, </w:t>
          </w:r>
          <w:proofErr w:type="spellStart"/>
          <w:r>
            <w:t>Aerotek</w:t>
          </w:r>
          <w:proofErr w:type="spellEnd"/>
          <w:r>
            <w:t xml:space="preserve"> Inc., on behalf of Lexmark International; Larry S. Lile, </w:t>
          </w:r>
          <w:proofErr w:type="spellStart"/>
          <w:r>
            <w:t>Aerotek</w:t>
          </w:r>
          <w:proofErr w:type="spellEnd"/>
          <w:r>
            <w:t xml:space="preserve"> Inc.; Ray Hyatt, Jr., </w:t>
          </w:r>
          <w:proofErr w:type="spellStart"/>
          <w:r>
            <w:t>Aerotek</w:t>
          </w:r>
          <w:proofErr w:type="spellEnd"/>
          <w:r>
            <w:t xml:space="preserve"> Inc.</w:t>
          </w:r>
        </w:p>
        <w:p w14:paraId="018D21F6" w14:textId="77777777" w:rsidR="00A660A1" w:rsidRDefault="00A660A1" w:rsidP="00A660A1">
          <w:pPr>
            <w:pStyle w:val="BodyText"/>
            <w:spacing w:after="0" w:line="240" w:lineRule="auto"/>
          </w:pPr>
          <w:hyperlink r:id="rId9" w:history="1">
            <w:r>
              <w:rPr>
                <w:rStyle w:val="Hyperlink"/>
              </w:rPr>
              <w:t>http://www.usenix.org/publications/library/proceedings/lisa97/10.barnett.html</w:t>
            </w:r>
          </w:hyperlink>
        </w:p>
        <w:p w14:paraId="1E5C7BCA" w14:textId="77777777" w:rsidR="00A660A1" w:rsidRDefault="00A660A1" w:rsidP="00A660A1">
          <w:pPr>
            <w:pStyle w:val="BodyText"/>
          </w:pPr>
        </w:p>
      </w:sdtContent>
    </w:sdt>
    <w:p w14:paraId="5D05A84F" w14:textId="77777777" w:rsidR="00A660A1" w:rsidRDefault="00A660A1" w:rsidP="00A660A1">
      <w:pPr>
        <w:pStyle w:val="Heading1"/>
      </w:pPr>
      <w:r>
        <w:t>Contributions</w:t>
      </w:r>
    </w:p>
    <w:p w14:paraId="3D16BF52" w14:textId="77777777" w:rsidR="00482A88" w:rsidRPr="006473C8" w:rsidRDefault="00482A88" w:rsidP="00482A88">
      <w:pPr>
        <w:pStyle w:val="Objective"/>
        <w:spacing w:after="0" w:line="240" w:lineRule="auto"/>
        <w:rPr>
          <w:rFonts w:asciiTheme="minorHAnsi" w:hAnsiTheme="minorHAnsi"/>
          <w:b/>
          <w:bCs/>
        </w:rPr>
      </w:pPr>
      <w:r w:rsidRPr="006473C8">
        <w:rPr>
          <w:rFonts w:asciiTheme="minorHAnsi" w:hAnsiTheme="minorHAnsi"/>
          <w:b/>
          <w:bCs/>
        </w:rPr>
        <w:t>Led</w:t>
      </w:r>
    </w:p>
    <w:p w14:paraId="2CB67C11" w14:textId="03035F49" w:rsidR="00482A88" w:rsidRDefault="000E76E4" w:rsidP="00482A88">
      <w:pPr>
        <w:pStyle w:val="BodyText"/>
        <w:spacing w:after="0" w:line="240" w:lineRule="auto"/>
      </w:pPr>
      <w:r>
        <w:t>Developed a</w:t>
      </w:r>
      <w:r w:rsidR="00482A88">
        <w:t>n open source LDAP editor for systems administrators designed to ease migration from NIS name service to RFC 2307 based LDAP name service.</w:t>
      </w:r>
    </w:p>
    <w:p w14:paraId="6FC25264" w14:textId="77777777" w:rsidR="00482A88" w:rsidRDefault="00482A88" w:rsidP="00482A88">
      <w:pPr>
        <w:pStyle w:val="BodyText"/>
        <w:spacing w:after="0" w:line="240" w:lineRule="auto"/>
      </w:pPr>
      <w:hyperlink r:id="rId10" w:history="1">
        <w:r>
          <w:rPr>
            <w:rStyle w:val="Hyperlink"/>
          </w:rPr>
          <w:t>http://www.sourceforge.net/projects/led</w:t>
        </w:r>
      </w:hyperlink>
    </w:p>
    <w:p w14:paraId="0CDFCBB4" w14:textId="77777777" w:rsidR="00482A88" w:rsidRDefault="00482A88" w:rsidP="00482A88">
      <w:pPr>
        <w:pStyle w:val="BodyText"/>
        <w:spacing w:after="0" w:line="240" w:lineRule="auto"/>
      </w:pPr>
    </w:p>
    <w:p w14:paraId="00967829" w14:textId="77777777" w:rsidR="00482A88" w:rsidRPr="006473C8" w:rsidRDefault="00482A88" w:rsidP="00482A88">
      <w:pPr>
        <w:pStyle w:val="Objective"/>
        <w:spacing w:after="0" w:line="240" w:lineRule="auto"/>
        <w:rPr>
          <w:rFonts w:asciiTheme="minorHAnsi" w:hAnsiTheme="minorHAnsi"/>
          <w:b/>
          <w:bCs/>
        </w:rPr>
      </w:pPr>
      <w:r w:rsidRPr="006473C8">
        <w:rPr>
          <w:rFonts w:asciiTheme="minorHAnsi" w:hAnsiTheme="minorHAnsi"/>
          <w:b/>
          <w:bCs/>
        </w:rPr>
        <w:t>NSS LDAP</w:t>
      </w:r>
    </w:p>
    <w:p w14:paraId="278C601D" w14:textId="77777777" w:rsidR="00482A88" w:rsidRDefault="00482A88" w:rsidP="00482A88">
      <w:pPr>
        <w:pStyle w:val="BodyText"/>
        <w:spacing w:after="0" w:line="240" w:lineRule="auto"/>
      </w:pPr>
      <w:r>
        <w:t xml:space="preserve">Contributed the </w:t>
      </w:r>
      <w:proofErr w:type="spellStart"/>
      <w:r>
        <w:t>netgroup</w:t>
      </w:r>
      <w:proofErr w:type="spellEnd"/>
      <w:r>
        <w:t xml:space="preserve"> resolver for </w:t>
      </w:r>
      <w:proofErr w:type="spellStart"/>
      <w:r>
        <w:t>nss_ldap</w:t>
      </w:r>
      <w:proofErr w:type="spellEnd"/>
      <w:r>
        <w:t>, copyright assigned to PADL Software Pty Ltd.</w:t>
      </w:r>
    </w:p>
    <w:p w14:paraId="4F4FFA3F" w14:textId="77777777" w:rsidR="00482A88" w:rsidRDefault="00482A88" w:rsidP="00482A88">
      <w:pPr>
        <w:pStyle w:val="BodyText"/>
        <w:spacing w:after="0" w:line="240" w:lineRule="auto"/>
      </w:pPr>
    </w:p>
    <w:p w14:paraId="4A4033B1" w14:textId="77777777" w:rsidR="00482A88" w:rsidRPr="006473C8" w:rsidRDefault="00482A88" w:rsidP="00482A88">
      <w:pPr>
        <w:pStyle w:val="Objective"/>
        <w:spacing w:after="0" w:line="240" w:lineRule="auto"/>
        <w:rPr>
          <w:rFonts w:asciiTheme="minorHAnsi" w:hAnsiTheme="minorHAnsi"/>
          <w:b/>
          <w:bCs/>
        </w:rPr>
      </w:pPr>
      <w:proofErr w:type="spellStart"/>
      <w:proofErr w:type="gramStart"/>
      <w:r w:rsidRPr="006473C8">
        <w:rPr>
          <w:rFonts w:asciiTheme="minorHAnsi" w:hAnsiTheme="minorHAnsi"/>
          <w:b/>
          <w:bCs/>
        </w:rPr>
        <w:t>tcpdump</w:t>
      </w:r>
      <w:proofErr w:type="spellEnd"/>
      <w:proofErr w:type="gramEnd"/>
    </w:p>
    <w:p w14:paraId="1C0BE592" w14:textId="77777777" w:rsidR="00482A88" w:rsidRDefault="00482A88" w:rsidP="00482A88">
      <w:pPr>
        <w:pStyle w:val="BodyText"/>
        <w:spacing w:after="0" w:line="240" w:lineRule="auto"/>
      </w:pPr>
      <w:r>
        <w:t>Contributed the token ring network decoder.</w:t>
      </w:r>
    </w:p>
    <w:p w14:paraId="0F72C478" w14:textId="77777777" w:rsidR="00482A88" w:rsidRDefault="00482A88" w:rsidP="00482A88">
      <w:pPr>
        <w:pStyle w:val="BodyText"/>
        <w:spacing w:after="0" w:line="240" w:lineRule="auto"/>
      </w:pPr>
    </w:p>
    <w:p w14:paraId="40E7EC70" w14:textId="77777777" w:rsidR="00482A88" w:rsidRPr="006473C8" w:rsidRDefault="00482A88" w:rsidP="00482A88">
      <w:pPr>
        <w:pStyle w:val="Objective"/>
        <w:spacing w:after="0" w:line="240" w:lineRule="auto"/>
        <w:rPr>
          <w:rFonts w:asciiTheme="minorHAnsi" w:hAnsiTheme="minorHAnsi"/>
          <w:b/>
          <w:bCs/>
        </w:rPr>
      </w:pPr>
      <w:r w:rsidRPr="006473C8">
        <w:rPr>
          <w:rFonts w:asciiTheme="minorHAnsi" w:hAnsiTheme="minorHAnsi"/>
          <w:b/>
          <w:bCs/>
        </w:rPr>
        <w:t>FreeBSD Project</w:t>
      </w:r>
    </w:p>
    <w:p w14:paraId="1C664B0C" w14:textId="77777777" w:rsidR="00482A88" w:rsidRDefault="00482A88" w:rsidP="00482A88">
      <w:pPr>
        <w:pStyle w:val="BodyText"/>
        <w:spacing w:after="0" w:line="240" w:lineRule="auto"/>
      </w:pPr>
      <w:r>
        <w:t xml:space="preserve">Contributed ISO 802.5 network layer implementation and accompanying </w:t>
      </w:r>
      <w:proofErr w:type="spellStart"/>
      <w:r>
        <w:t>Olicom</w:t>
      </w:r>
      <w:proofErr w:type="spellEnd"/>
      <w:r>
        <w:t xml:space="preserve"> Token-Ring adapter driver.</w:t>
      </w:r>
    </w:p>
    <w:p w14:paraId="1B59D458" w14:textId="77777777" w:rsidR="008C503B" w:rsidRDefault="00444013" w:rsidP="001E3C21">
      <w:pPr>
        <w:pStyle w:val="Heading1"/>
      </w:pPr>
      <w:r>
        <w:t xml:space="preserve">Technical </w:t>
      </w:r>
      <w:r w:rsidR="00BE4B14">
        <w:t>Skills</w:t>
      </w:r>
    </w:p>
    <w:sdt>
      <w:sdtPr>
        <w:id w:val="9459754"/>
        <w:placeholder>
          <w:docPart w:val="F9E09ACD97A2844EBAC72B3710214012"/>
        </w:placeholder>
      </w:sdtPr>
      <w:sdtContent>
        <w:p w14:paraId="6033E44C" w14:textId="77777777" w:rsidR="00444013" w:rsidRDefault="00D0549E" w:rsidP="001E3C21">
          <w:pPr>
            <w:pStyle w:val="BodyText"/>
            <w:keepNext/>
            <w:keepLines/>
          </w:pPr>
          <w:r>
            <w:t xml:space="preserve">Operating Systems: </w:t>
          </w:r>
          <w:r w:rsidR="00444013">
            <w:t>Red Hat Enterprise</w:t>
          </w:r>
          <w:r>
            <w:t xml:space="preserve"> Linux 4.x, 5.x and 6.x, FreeBSD, Solaris 2.x, AIX 4.x and 5.x</w:t>
          </w:r>
          <w:r w:rsidR="001E3C21">
            <w:t xml:space="preserve">, </w:t>
          </w:r>
          <w:proofErr w:type="spellStart"/>
          <w:r w:rsidR="001E3C21">
            <w:t>Irix</w:t>
          </w:r>
          <w:proofErr w:type="spellEnd"/>
        </w:p>
        <w:p w14:paraId="41CA1785" w14:textId="77777777" w:rsidR="00D0549E" w:rsidRDefault="00D0549E" w:rsidP="001E3C21">
          <w:pPr>
            <w:pStyle w:val="BodyText"/>
            <w:keepNext/>
            <w:keepLines/>
          </w:pPr>
          <w:r>
            <w:t>Netw</w:t>
          </w:r>
          <w:r w:rsidR="001A68F0">
            <w:t>orking: TCP/IP, UDP, TCP, ICMP</w:t>
          </w:r>
          <w:r>
            <w:t xml:space="preserve">, </w:t>
          </w:r>
          <w:proofErr w:type="spellStart"/>
          <w:proofErr w:type="gramStart"/>
          <w:r>
            <w:t>Anycast</w:t>
          </w:r>
          <w:proofErr w:type="spellEnd"/>
          <w:proofErr w:type="gramEnd"/>
        </w:p>
        <w:p w14:paraId="00F50FFA" w14:textId="77777777" w:rsidR="001E3C21" w:rsidRDefault="001E3C21" w:rsidP="001E3C21">
          <w:pPr>
            <w:pStyle w:val="BodyText"/>
            <w:keepNext/>
            <w:keepLines/>
          </w:pPr>
          <w:r>
            <w:t>Network Services: DNS (Bind 4.x, 8.x and 9.x), LDAP, IMAP</w:t>
          </w:r>
          <w:r w:rsidR="00327F17">
            <w:t xml:space="preserve"> (Cyrus 2.x including IMAP aggregation)</w:t>
          </w:r>
          <w:r>
            <w:t xml:space="preserve">, </w:t>
          </w:r>
          <w:proofErr w:type="spellStart"/>
          <w:r>
            <w:t>Sendmail</w:t>
          </w:r>
          <w:proofErr w:type="spellEnd"/>
          <w:r>
            <w:t>,</w:t>
          </w:r>
          <w:r w:rsidR="00FE28F9">
            <w:t xml:space="preserve"> 8.x,</w:t>
          </w:r>
          <w:r>
            <w:t xml:space="preserve"> Kerberos, SAML, </w:t>
          </w:r>
          <w:r w:rsidR="001A68F0">
            <w:t xml:space="preserve">DHCP (ISC 2.x, 3.x, and4.x), PXE, </w:t>
          </w:r>
          <w:r>
            <w:t>Radius, NTP, NIS</w:t>
          </w:r>
        </w:p>
        <w:p w14:paraId="5472A84F" w14:textId="77777777" w:rsidR="00D0549E" w:rsidRDefault="00D0549E" w:rsidP="001E3C21">
          <w:pPr>
            <w:pStyle w:val="BodyText"/>
            <w:keepNext/>
            <w:keepLines/>
          </w:pPr>
          <w:r>
            <w:t xml:space="preserve">Identity Management: Sun </w:t>
          </w:r>
          <w:r w:rsidR="001E3C21">
            <w:t>Directory Server Enterprise Edition 5.x and 6.x</w:t>
          </w:r>
        </w:p>
        <w:p w14:paraId="4DAFCB45" w14:textId="77777777" w:rsidR="008C503B" w:rsidRDefault="001E3C21" w:rsidP="00327F17">
          <w:pPr>
            <w:pStyle w:val="BodyText"/>
            <w:keepNext/>
            <w:keepLines/>
          </w:pPr>
          <w:r>
            <w:t>Programming and Scripting Language</w:t>
          </w:r>
          <w:r w:rsidR="001A68F0">
            <w:t>s: C/C++</w:t>
          </w:r>
          <w:r w:rsidR="00FE28F9">
            <w:t xml:space="preserve">, Perl, SQL, bash, </w:t>
          </w:r>
          <w:proofErr w:type="spellStart"/>
          <w:r w:rsidR="00FE28F9">
            <w:t>sed</w:t>
          </w:r>
          <w:proofErr w:type="spellEnd"/>
          <w:r w:rsidR="00FE28F9">
            <w:t xml:space="preserve">, </w:t>
          </w:r>
          <w:proofErr w:type="spellStart"/>
          <w:r w:rsidR="00FE28F9">
            <w:t>awk</w:t>
          </w:r>
          <w:proofErr w:type="spellEnd"/>
          <w:r w:rsidR="00FE28F9">
            <w:t>, make</w:t>
          </w:r>
        </w:p>
      </w:sdtContent>
    </w:sdt>
    <w:sectPr w:rsidR="008C503B" w:rsidSect="008C503B">
      <w:headerReference w:type="default" r:id="rId11"/>
      <w:footerReference w:type="default" r:id="rId12"/>
      <w:headerReference w:type="first" r:id="rId13"/>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5932D3" w14:textId="77777777" w:rsidR="00DD2057" w:rsidRDefault="00DD2057">
      <w:pPr>
        <w:spacing w:line="240" w:lineRule="auto"/>
      </w:pPr>
      <w:r>
        <w:separator/>
      </w:r>
    </w:p>
  </w:endnote>
  <w:endnote w:type="continuationSeparator" w:id="0">
    <w:p w14:paraId="2F057D15" w14:textId="77777777" w:rsidR="00DD2057" w:rsidRDefault="00DD20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55E55" w14:textId="77777777" w:rsidR="00DD2057" w:rsidRDefault="00DD2057" w:rsidP="001329A5">
    <w:pPr>
      <w:pStyle w:val="Title"/>
      <w:rPr>
        <w:sz w:val="24"/>
        <w:szCs w:val="24"/>
      </w:rPr>
    </w:pPr>
  </w:p>
  <w:p w14:paraId="08D0A5CB" w14:textId="1C6F6D76" w:rsidR="00DD2057" w:rsidRPr="001329A5" w:rsidRDefault="00026593" w:rsidP="006473C8">
    <w:pPr>
      <w:pStyle w:val="Title"/>
      <w:jc w:val="center"/>
      <w:rPr>
        <w:sz w:val="24"/>
        <w:szCs w:val="24"/>
      </w:rPr>
    </w:pPr>
    <w:r>
      <w:rPr>
        <w:sz w:val="24"/>
        <w:szCs w:val="24"/>
      </w:rPr>
      <w:t>Larry S. Lile</w:t>
    </w:r>
  </w:p>
  <w:p w14:paraId="47751817" w14:textId="77777777" w:rsidR="00DD2057" w:rsidRDefault="00DD2057" w:rsidP="006473C8">
    <w:pPr>
      <w:pStyle w:val="ContactDetails"/>
      <w:jc w:val="center"/>
    </w:pPr>
    <w:r>
      <w:t>5961 Buckeye St.  Simi Valley, CA 93063</w:t>
    </w:r>
    <w:r>
      <w:br/>
      <w:t>Phone: (805) 587-4773 Fax: (805) 526-9981 E-Mail: larry.lile@yahoo.com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602EF" w14:textId="77777777" w:rsidR="00DD2057" w:rsidRDefault="00DD2057">
      <w:pPr>
        <w:spacing w:line="240" w:lineRule="auto"/>
      </w:pPr>
      <w:r>
        <w:separator/>
      </w:r>
    </w:p>
  </w:footnote>
  <w:footnote w:type="continuationSeparator" w:id="0">
    <w:p w14:paraId="55214242" w14:textId="77777777" w:rsidR="00DD2057" w:rsidRDefault="00DD205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A92014" w14:textId="77777777" w:rsidR="00DD2057" w:rsidRDefault="00DD2057">
    <w:pPr>
      <w:pStyle w:val="Header"/>
    </w:pPr>
    <w:r>
      <w:t xml:space="preserve">Page </w:t>
    </w:r>
    <w:r>
      <w:fldChar w:fldCharType="begin"/>
    </w:r>
    <w:r>
      <w:instrText xml:space="preserve"> page </w:instrText>
    </w:r>
    <w:r>
      <w:fldChar w:fldCharType="separate"/>
    </w:r>
    <w:r w:rsidR="00BD4C2B">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44CC4" w14:textId="726163A4" w:rsidR="00DD2057" w:rsidRPr="004114E3" w:rsidRDefault="00DD2057" w:rsidP="004114E3">
    <w:pPr>
      <w:pStyle w:val="Title"/>
    </w:pPr>
    <w:r>
      <w:t>Larry S. Lile</w:t>
    </w:r>
  </w:p>
  <w:p w14:paraId="46121553" w14:textId="77777777" w:rsidR="00DD2057" w:rsidRDefault="00DD2057">
    <w:pPr>
      <w:pStyle w:val="ContactDetails"/>
    </w:pPr>
    <w:r>
      <w:t>5961 Buckeye St.  Simi Valley, CA 93063</w:t>
    </w:r>
    <w:r>
      <w:br/>
      <w:t>Phone: (805) 587-4773 Fax: (805) 526-9981 E-Mail: larry.lile@yahoo.com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FFFFFFFE"/>
    <w:multiLevelType w:val="singleLevel"/>
    <w:tmpl w:val="FFFFFFFF"/>
    <w:lvl w:ilvl="0">
      <w:numFmt w:val="decimal"/>
      <w:pStyle w:val="PersonalInfo"/>
      <w:lvlText w:val="*"/>
      <w:lvlJc w:val="left"/>
    </w:lvl>
  </w:abstractNum>
  <w:abstractNum w:abstractNumId="1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12">
    <w:abstractNumId w:val="9"/>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7"/>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87BA1"/>
    <w:rsid w:val="00004323"/>
    <w:rsid w:val="00026593"/>
    <w:rsid w:val="000D2928"/>
    <w:rsid w:val="000E76E4"/>
    <w:rsid w:val="001329A5"/>
    <w:rsid w:val="00146310"/>
    <w:rsid w:val="001A3DF0"/>
    <w:rsid w:val="001A68F0"/>
    <w:rsid w:val="001B46F7"/>
    <w:rsid w:val="001E3C21"/>
    <w:rsid w:val="00240052"/>
    <w:rsid w:val="00327F17"/>
    <w:rsid w:val="00361852"/>
    <w:rsid w:val="004114E3"/>
    <w:rsid w:val="00444013"/>
    <w:rsid w:val="00482A88"/>
    <w:rsid w:val="004C6F49"/>
    <w:rsid w:val="00595789"/>
    <w:rsid w:val="00635811"/>
    <w:rsid w:val="006473C8"/>
    <w:rsid w:val="008C503B"/>
    <w:rsid w:val="008E0DDF"/>
    <w:rsid w:val="009448D8"/>
    <w:rsid w:val="00995EAB"/>
    <w:rsid w:val="00A660A1"/>
    <w:rsid w:val="00BD4C2B"/>
    <w:rsid w:val="00BE4B14"/>
    <w:rsid w:val="00D0549E"/>
    <w:rsid w:val="00D87BA1"/>
    <w:rsid w:val="00DD2057"/>
    <w:rsid w:val="00EA6DF1"/>
    <w:rsid w:val="00FD75A1"/>
    <w:rsid w:val="00FE28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745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paragraph" w:customStyle="1" w:styleId="Achievement">
    <w:name w:val="Achievement"/>
    <w:basedOn w:val="BodyText"/>
    <w:rsid w:val="001B46F7"/>
    <w:pPr>
      <w:spacing w:after="60" w:line="240" w:lineRule="atLeast"/>
      <w:ind w:left="240" w:hanging="240"/>
      <w:jc w:val="both"/>
    </w:pPr>
    <w:rPr>
      <w:rFonts w:ascii="Garamond" w:eastAsia="Times New Roman" w:hAnsi="Garamond" w:cs="Times New Roman"/>
      <w:sz w:val="22"/>
      <w:szCs w:val="20"/>
    </w:rPr>
  </w:style>
  <w:style w:type="paragraph" w:customStyle="1" w:styleId="Name">
    <w:name w:val="Name"/>
    <w:basedOn w:val="Normal"/>
    <w:next w:val="Normal"/>
    <w:rsid w:val="001B46F7"/>
    <w:pPr>
      <w:spacing w:after="440" w:line="240" w:lineRule="atLeast"/>
      <w:jc w:val="center"/>
    </w:pPr>
    <w:rPr>
      <w:rFonts w:ascii="Garamond" w:eastAsia="Times New Roman" w:hAnsi="Garamond" w:cs="Times New Roman"/>
      <w:caps/>
      <w:spacing w:val="80"/>
      <w:sz w:val="44"/>
      <w:szCs w:val="20"/>
    </w:rPr>
  </w:style>
  <w:style w:type="paragraph" w:customStyle="1" w:styleId="PersonalInfo">
    <w:name w:val="Personal Info"/>
    <w:basedOn w:val="Achievement"/>
    <w:next w:val="Achievement"/>
    <w:rsid w:val="001B46F7"/>
    <w:pPr>
      <w:numPr>
        <w:numId w:val="11"/>
      </w:numPr>
      <w:spacing w:before="220"/>
      <w:ind w:left="245" w:hanging="245"/>
    </w:pPr>
  </w:style>
  <w:style w:type="paragraph" w:customStyle="1" w:styleId="Objective">
    <w:name w:val="Objective"/>
    <w:basedOn w:val="Normal"/>
    <w:next w:val="BodyText"/>
    <w:rsid w:val="00A660A1"/>
    <w:pPr>
      <w:spacing w:before="60" w:after="220" w:line="220" w:lineRule="atLeast"/>
      <w:jc w:val="both"/>
    </w:pPr>
    <w:rPr>
      <w:rFonts w:ascii="Garamond" w:eastAsia="Times New Roman" w:hAnsi="Garamond" w:cs="Times New Roman"/>
      <w:sz w:val="22"/>
      <w:szCs w:val="20"/>
    </w:rPr>
  </w:style>
  <w:style w:type="character" w:styleId="Hyperlink">
    <w:name w:val="Hyperlink"/>
    <w:basedOn w:val="DefaultParagraphFont"/>
    <w:rsid w:val="00A660A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paragraph" w:customStyle="1" w:styleId="Achievement">
    <w:name w:val="Achievement"/>
    <w:basedOn w:val="BodyText"/>
    <w:rsid w:val="001B46F7"/>
    <w:pPr>
      <w:spacing w:after="60" w:line="240" w:lineRule="atLeast"/>
      <w:ind w:left="240" w:hanging="240"/>
      <w:jc w:val="both"/>
    </w:pPr>
    <w:rPr>
      <w:rFonts w:ascii="Garamond" w:eastAsia="Times New Roman" w:hAnsi="Garamond" w:cs="Times New Roman"/>
      <w:sz w:val="22"/>
      <w:szCs w:val="20"/>
    </w:rPr>
  </w:style>
  <w:style w:type="paragraph" w:customStyle="1" w:styleId="Name">
    <w:name w:val="Name"/>
    <w:basedOn w:val="Normal"/>
    <w:next w:val="Normal"/>
    <w:rsid w:val="001B46F7"/>
    <w:pPr>
      <w:spacing w:after="440" w:line="240" w:lineRule="atLeast"/>
      <w:jc w:val="center"/>
    </w:pPr>
    <w:rPr>
      <w:rFonts w:ascii="Garamond" w:eastAsia="Times New Roman" w:hAnsi="Garamond" w:cs="Times New Roman"/>
      <w:caps/>
      <w:spacing w:val="80"/>
      <w:sz w:val="44"/>
      <w:szCs w:val="20"/>
    </w:rPr>
  </w:style>
  <w:style w:type="paragraph" w:customStyle="1" w:styleId="PersonalInfo">
    <w:name w:val="Personal Info"/>
    <w:basedOn w:val="Achievement"/>
    <w:next w:val="Achievement"/>
    <w:rsid w:val="001B46F7"/>
    <w:pPr>
      <w:numPr>
        <w:numId w:val="11"/>
      </w:numPr>
      <w:spacing w:before="220"/>
      <w:ind w:left="245" w:hanging="245"/>
    </w:pPr>
  </w:style>
  <w:style w:type="paragraph" w:customStyle="1" w:styleId="Objective">
    <w:name w:val="Objective"/>
    <w:basedOn w:val="Normal"/>
    <w:next w:val="BodyText"/>
    <w:rsid w:val="00A660A1"/>
    <w:pPr>
      <w:spacing w:before="60" w:after="220" w:line="220" w:lineRule="atLeast"/>
      <w:jc w:val="both"/>
    </w:pPr>
    <w:rPr>
      <w:rFonts w:ascii="Garamond" w:eastAsia="Times New Roman" w:hAnsi="Garamond" w:cs="Times New Roman"/>
      <w:sz w:val="22"/>
      <w:szCs w:val="20"/>
    </w:rPr>
  </w:style>
  <w:style w:type="character" w:styleId="Hyperlink">
    <w:name w:val="Hyperlink"/>
    <w:basedOn w:val="DefaultParagraphFont"/>
    <w:rsid w:val="00A660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usenix.org/publications/library/proceedings/lisa97/10.barnett.html" TargetMode="External"/><Relationship Id="rId10" Type="http://schemas.openxmlformats.org/officeDocument/2006/relationships/hyperlink" Target="http://www.sourceforge.net/projects/l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7AFBE9075ED445BDFBB9EE13639102"/>
        <w:category>
          <w:name w:val="General"/>
          <w:gallery w:val="placeholder"/>
        </w:category>
        <w:types>
          <w:type w:val="bbPlcHdr"/>
        </w:types>
        <w:behaviors>
          <w:behavior w:val="content"/>
        </w:behaviors>
        <w:guid w:val="{3963BEA4-7142-B849-A485-A5FC7037168E}"/>
      </w:docPartPr>
      <w:docPartBody>
        <w:p w:rsidR="00FC1488" w:rsidRDefault="00FC1488">
          <w:pPr>
            <w:pStyle w:val="157AFBE9075ED445BDFBB9EE13639102"/>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C054A79441F3054FA36E1388EECD00C7"/>
        <w:category>
          <w:name w:val="General"/>
          <w:gallery w:val="placeholder"/>
        </w:category>
        <w:types>
          <w:type w:val="bbPlcHdr"/>
        </w:types>
        <w:behaviors>
          <w:behavior w:val="content"/>
        </w:behaviors>
        <w:guid w:val="{299AE93D-70C0-9F46-A5B5-A66E398CC433}"/>
      </w:docPartPr>
      <w:docPartBody>
        <w:p w:rsidR="00FC1488" w:rsidRDefault="00FC1488">
          <w:pPr>
            <w:pStyle w:val="C054A79441F3054FA36E1388EECD00C7"/>
          </w:pPr>
          <w:r>
            <w:t>Lorem ipsum dolor</w:t>
          </w:r>
        </w:p>
      </w:docPartBody>
    </w:docPart>
    <w:docPart>
      <w:docPartPr>
        <w:name w:val="E842039D2C80C741B86A42710FC34252"/>
        <w:category>
          <w:name w:val="General"/>
          <w:gallery w:val="placeholder"/>
        </w:category>
        <w:types>
          <w:type w:val="bbPlcHdr"/>
        </w:types>
        <w:behaviors>
          <w:behavior w:val="content"/>
        </w:behaviors>
        <w:guid w:val="{FA7251ED-68CA-D248-A5F9-A9A5F9792E48}"/>
      </w:docPartPr>
      <w:docPartBody>
        <w:p w:rsidR="00FC1488" w:rsidRDefault="00FC1488">
          <w:pPr>
            <w:pStyle w:val="ListBullet"/>
          </w:pPr>
          <w:r>
            <w:t>Etiam cursus suscipit enim. Nulla facilisi. Integer eleifend diam eu diam. Donec dapibus enim sollicitudin nulla. Nam hendrerit. Nunc id nisi. Curabitur sed neque. Pellentesque placerat consequat pede.</w:t>
          </w:r>
        </w:p>
        <w:p w:rsidR="00FC1488" w:rsidRDefault="00FC1488">
          <w:pPr>
            <w:pStyle w:val="ListBullet"/>
          </w:pPr>
          <w:r>
            <w:t>Nullam dapibus elementum metus. Aenean libero sem, commodo euismod, imperdiet et, molestie vel, neque. Duis nec sapien eu pede consectetuer placerat.</w:t>
          </w:r>
        </w:p>
        <w:p w:rsidR="00FC1488" w:rsidRDefault="00FC1488">
          <w:pPr>
            <w:pStyle w:val="E842039D2C80C741B86A42710FC34252"/>
          </w:pPr>
          <w:r>
            <w:t>Pellentesque interdum, tellus non consectetuer mattis, lectus eros volutpat nunc, auctor nonummy nulla lectus nec tellus. Aliquam hendrerit lorem vulputate turpis.</w:t>
          </w:r>
        </w:p>
      </w:docPartBody>
    </w:docPart>
    <w:docPart>
      <w:docPartPr>
        <w:name w:val="FAFE107AA8105543AD74AAA08A399C30"/>
        <w:category>
          <w:name w:val="General"/>
          <w:gallery w:val="placeholder"/>
        </w:category>
        <w:types>
          <w:type w:val="bbPlcHdr"/>
        </w:types>
        <w:behaviors>
          <w:behavior w:val="content"/>
        </w:behaviors>
        <w:guid w:val="{EF32880A-AC4A-5342-B821-6F134575E0DB}"/>
      </w:docPartPr>
      <w:docPartBody>
        <w:p w:rsidR="00FC1488" w:rsidRDefault="00FC1488">
          <w:pPr>
            <w:pStyle w:val="FAFE107AA8105543AD74AAA08A399C30"/>
          </w:pPr>
          <w:r>
            <w:t>Lorem ipsum dolor</w:t>
          </w:r>
        </w:p>
      </w:docPartBody>
    </w:docPart>
    <w:docPart>
      <w:docPartPr>
        <w:name w:val="BFE86F60FBBEEA4489158FD0B9AB9879"/>
        <w:category>
          <w:name w:val="General"/>
          <w:gallery w:val="placeholder"/>
        </w:category>
        <w:types>
          <w:type w:val="bbPlcHdr"/>
        </w:types>
        <w:behaviors>
          <w:behavior w:val="content"/>
        </w:behaviors>
        <w:guid w:val="{424FEE97-7ADE-F142-9C46-A05231C1D6EC}"/>
      </w:docPartPr>
      <w:docPartBody>
        <w:p w:rsidR="00FC1488" w:rsidRDefault="00FC1488">
          <w:pPr>
            <w:pStyle w:val="ListBullet"/>
          </w:pPr>
          <w:r>
            <w:t>Etiam cursus suscipit enim. Nulla facilisi. Integer eleifend diam eu diam. Donec dapibus enim sollicitudin nulla. Nam hendrerit. Nunc id nisi. Curabitur sed neque. Pellentesque placerat consequat pede.</w:t>
          </w:r>
        </w:p>
        <w:p w:rsidR="00FC1488" w:rsidRDefault="00FC1488">
          <w:pPr>
            <w:pStyle w:val="ListBullet"/>
          </w:pPr>
          <w:r>
            <w:t>Nullam dapibus elementum metus. Aenean libero sem, commodo euismod, imperdiet et, molestie vel, neque. Duis nec sapien eu pede consectetuer placerat.</w:t>
          </w:r>
        </w:p>
        <w:p w:rsidR="00FC1488" w:rsidRDefault="00FC1488">
          <w:pPr>
            <w:pStyle w:val="BFE86F60FBBEEA4489158FD0B9AB9879"/>
          </w:pPr>
          <w:r>
            <w:t>Pellentesque interdum, tellus non consectetuer mattis, lectus eros volutpat nunc, auctor nonummy nulla lectus nec tellus. Aliquam hendrerit lorem vulputate turpis.</w:t>
          </w:r>
        </w:p>
      </w:docPartBody>
    </w:docPart>
    <w:docPart>
      <w:docPartPr>
        <w:name w:val="4BD58B43D1CC8647B56E766EB0B2A472"/>
        <w:category>
          <w:name w:val="General"/>
          <w:gallery w:val="placeholder"/>
        </w:category>
        <w:types>
          <w:type w:val="bbPlcHdr"/>
        </w:types>
        <w:behaviors>
          <w:behavior w:val="content"/>
        </w:behaviors>
        <w:guid w:val="{926BD214-D302-1147-9A58-66FF64275A44}"/>
      </w:docPartPr>
      <w:docPartBody>
        <w:p w:rsidR="00FC1488" w:rsidRDefault="00FC1488">
          <w:pPr>
            <w:pStyle w:val="4BD58B43D1CC8647B56E766EB0B2A472"/>
          </w:pPr>
          <w:r>
            <w:t>Aliquam dapibus.</w:t>
          </w:r>
        </w:p>
      </w:docPartBody>
    </w:docPart>
    <w:docPart>
      <w:docPartPr>
        <w:name w:val="FD044FA4B3B5F04AB5401B002B5CF7E6"/>
        <w:category>
          <w:name w:val="General"/>
          <w:gallery w:val="placeholder"/>
        </w:category>
        <w:types>
          <w:type w:val="bbPlcHdr"/>
        </w:types>
        <w:behaviors>
          <w:behavior w:val="content"/>
        </w:behaviors>
        <w:guid w:val="{0F422762-166A-4E4A-BBAE-56556AD92A5E}"/>
      </w:docPartPr>
      <w:docPartBody>
        <w:p w:rsidR="00FC1488" w:rsidRDefault="00FC1488">
          <w:pPr>
            <w:pStyle w:val="FD044FA4B3B5F04AB5401B002B5CF7E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9E09ACD97A2844EBAC72B3710214012"/>
        <w:category>
          <w:name w:val="General"/>
          <w:gallery w:val="placeholder"/>
        </w:category>
        <w:types>
          <w:type w:val="bbPlcHdr"/>
        </w:types>
        <w:behaviors>
          <w:behavior w:val="content"/>
        </w:behaviors>
        <w:guid w:val="{25281DCE-94E0-5444-849C-76188F1E7009}"/>
      </w:docPartPr>
      <w:docPartBody>
        <w:p w:rsidR="00FC1488" w:rsidRDefault="00FC1488">
          <w:pPr>
            <w:pStyle w:val="F9E09ACD97A2844EBAC72B3710214012"/>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A030C41686696C4BB3970228C6DE5CD4"/>
        <w:category>
          <w:name w:val="General"/>
          <w:gallery w:val="placeholder"/>
        </w:category>
        <w:types>
          <w:type w:val="bbPlcHdr"/>
        </w:types>
        <w:behaviors>
          <w:behavior w:val="content"/>
        </w:behaviors>
        <w:guid w:val="{CF735691-69E9-5E4E-9196-D3F791EBEEE1}"/>
      </w:docPartPr>
      <w:docPartBody>
        <w:p w:rsidR="00FC1488" w:rsidRDefault="00FC1488" w:rsidP="00FC1488">
          <w:pPr>
            <w:pStyle w:val="A030C41686696C4BB3970228C6DE5CD4"/>
          </w:pPr>
          <w:r>
            <w:t>Lorem ipsum dolor</w:t>
          </w:r>
        </w:p>
      </w:docPartBody>
    </w:docPart>
    <w:docPart>
      <w:docPartPr>
        <w:name w:val="4E6DEC273961CB48B7F63A6075A762FC"/>
        <w:category>
          <w:name w:val="General"/>
          <w:gallery w:val="placeholder"/>
        </w:category>
        <w:types>
          <w:type w:val="bbPlcHdr"/>
        </w:types>
        <w:behaviors>
          <w:behavior w:val="content"/>
        </w:behaviors>
        <w:guid w:val="{AC0A9B86-3FDF-1549-B817-AA37ECC7D929}"/>
      </w:docPartPr>
      <w:docPartBody>
        <w:p w:rsidR="00FC1488" w:rsidRDefault="00FC1488">
          <w:pPr>
            <w:pStyle w:val="ListBullet"/>
          </w:pPr>
          <w:r>
            <w:t>Etiam cursus suscipit enim. Nulla facilisi. Integer eleifend diam eu diam. Donec dapibus enim sollicitudin nulla. Nam hendrerit. Nunc id nisi. Curabitur sed neque. Pellentesque placerat consequat pede.</w:t>
          </w:r>
        </w:p>
        <w:p w:rsidR="00FC1488" w:rsidRDefault="00FC1488">
          <w:pPr>
            <w:pStyle w:val="ListBullet"/>
          </w:pPr>
          <w:r>
            <w:t>Nullam dapibus elementum metus. Aenean libero sem, commodo euismod, imperdiet et, molestie vel, neque. Duis nec sapien eu pede consectetuer placerat.</w:t>
          </w:r>
        </w:p>
        <w:p w:rsidR="00FC1488" w:rsidRDefault="00FC1488" w:rsidP="00FC1488">
          <w:pPr>
            <w:pStyle w:val="4E6DEC273961CB48B7F63A6075A762FC"/>
          </w:pPr>
          <w:r>
            <w:t>Pellentesque interdum, tellus non consectetuer mattis, lectus eros volutpat nunc, auctor nonummy nulla lectus nec tellus. Aliquam hendrerit lorem vulputate turpis.</w:t>
          </w:r>
        </w:p>
      </w:docPartBody>
    </w:docPart>
    <w:docPart>
      <w:docPartPr>
        <w:name w:val="938920CAFE454545884DB95E711EFC37"/>
        <w:category>
          <w:name w:val="General"/>
          <w:gallery w:val="placeholder"/>
        </w:category>
        <w:types>
          <w:type w:val="bbPlcHdr"/>
        </w:types>
        <w:behaviors>
          <w:behavior w:val="content"/>
        </w:behaviors>
        <w:guid w:val="{23A682E9-0110-AF4B-8AC8-7CD9C0EDFCFB}"/>
      </w:docPartPr>
      <w:docPartBody>
        <w:p w:rsidR="00FC1488" w:rsidRDefault="00FC1488" w:rsidP="00FC1488">
          <w:pPr>
            <w:pStyle w:val="938920CAFE454545884DB95E711EFC37"/>
          </w:pPr>
          <w:r>
            <w:t>Lorem ipsum dolor</w:t>
          </w:r>
        </w:p>
      </w:docPartBody>
    </w:docPart>
    <w:docPart>
      <w:docPartPr>
        <w:name w:val="89D0DC90B2EF0142A42A4F6531E4BF18"/>
        <w:category>
          <w:name w:val="General"/>
          <w:gallery w:val="placeholder"/>
        </w:category>
        <w:types>
          <w:type w:val="bbPlcHdr"/>
        </w:types>
        <w:behaviors>
          <w:behavior w:val="content"/>
        </w:behaviors>
        <w:guid w:val="{CB84FF61-6C79-1842-ABE1-C9B724CA348D}"/>
      </w:docPartPr>
      <w:docPartBody>
        <w:p w:rsidR="00FC1488" w:rsidRDefault="00FC1488">
          <w:pPr>
            <w:pStyle w:val="ListBullet"/>
          </w:pPr>
          <w:r>
            <w:t>Etiam cursus suscipit enim. Nulla facilisi. Integer eleifend diam eu diam. Donec dapibus enim sollicitudin nulla. Nam hendrerit. Nunc id nisi. Curabitur sed neque. Pellentesque placerat consequat pede.</w:t>
          </w:r>
        </w:p>
        <w:p w:rsidR="00FC1488" w:rsidRDefault="00FC1488">
          <w:pPr>
            <w:pStyle w:val="ListBullet"/>
          </w:pPr>
          <w:r>
            <w:t>Nullam dapibus elementum metus. Aenean libero sem, commodo euismod, imperdiet et, molestie vel, neque. Duis nec sapien eu pede consectetuer placerat.</w:t>
          </w:r>
        </w:p>
        <w:p w:rsidR="00FC1488" w:rsidRDefault="00FC1488" w:rsidP="00FC1488">
          <w:pPr>
            <w:pStyle w:val="89D0DC90B2EF0142A42A4F6531E4BF18"/>
          </w:pPr>
          <w:r>
            <w:t>Pellentesque interdum, tellus non consectetuer mattis, lectus eros volutpat nunc, auctor nonummy nulla lectus nec tellus. Aliquam hendrerit lorem vulputate turpis.</w:t>
          </w:r>
        </w:p>
      </w:docPartBody>
    </w:docPart>
    <w:docPart>
      <w:docPartPr>
        <w:name w:val="7ECE11D97E7B6B4D99B5E07AF9972CE4"/>
        <w:category>
          <w:name w:val="General"/>
          <w:gallery w:val="placeholder"/>
        </w:category>
        <w:types>
          <w:type w:val="bbPlcHdr"/>
        </w:types>
        <w:behaviors>
          <w:behavior w:val="content"/>
        </w:behaviors>
        <w:guid w:val="{0145E936-CE00-FB42-8108-207C94489A29}"/>
      </w:docPartPr>
      <w:docPartBody>
        <w:p w:rsidR="00FC1488" w:rsidRDefault="00FC1488" w:rsidP="00FC1488">
          <w:pPr>
            <w:pStyle w:val="7ECE11D97E7B6B4D99B5E07AF9972CE4"/>
          </w:pPr>
          <w:r>
            <w:t>Lorem ipsum dolor</w:t>
          </w:r>
        </w:p>
      </w:docPartBody>
    </w:docPart>
    <w:docPart>
      <w:docPartPr>
        <w:name w:val="5E13B5BB5FBF284BB0982EFC7DB64ACA"/>
        <w:category>
          <w:name w:val="General"/>
          <w:gallery w:val="placeholder"/>
        </w:category>
        <w:types>
          <w:type w:val="bbPlcHdr"/>
        </w:types>
        <w:behaviors>
          <w:behavior w:val="content"/>
        </w:behaviors>
        <w:guid w:val="{D27EDAB1-7C19-5A43-BE84-FA51D7BCDD57}"/>
      </w:docPartPr>
      <w:docPartBody>
        <w:p w:rsidR="00FC1488" w:rsidRDefault="00FC1488">
          <w:pPr>
            <w:pStyle w:val="ListBullet"/>
          </w:pPr>
          <w:r>
            <w:t>Etiam cursus suscipit enim. Nulla facilisi. Integer eleifend diam eu diam. Donec dapibus enim sollicitudin nulla. Nam hendrerit. Nunc id nisi. Curabitur sed neque. Pellentesque placerat consequat pede.</w:t>
          </w:r>
        </w:p>
        <w:p w:rsidR="00FC1488" w:rsidRDefault="00FC1488">
          <w:pPr>
            <w:pStyle w:val="ListBullet"/>
          </w:pPr>
          <w:r>
            <w:t>Nullam dapibus elementum metus. Aenean libero sem, commodo euismod, imperdiet et, molestie vel, neque. Duis nec sapien eu pede consectetuer placerat.</w:t>
          </w:r>
        </w:p>
        <w:p w:rsidR="00FC1488" w:rsidRDefault="00FC1488" w:rsidP="00FC1488">
          <w:pPr>
            <w:pStyle w:val="5E13B5BB5FBF284BB0982EFC7DB64ACA"/>
          </w:pPr>
          <w:r>
            <w:t>Pellentesque interdum, tellus non consectetuer mattis, lectus eros volutpat nunc, auctor nonummy nulla lectus nec tellus. Aliquam hendrerit lorem vulputate turpis.</w:t>
          </w:r>
        </w:p>
      </w:docPartBody>
    </w:docPart>
    <w:docPart>
      <w:docPartPr>
        <w:name w:val="6CC7E71756DC8F4C9148FA4C2B62F3B1"/>
        <w:category>
          <w:name w:val="General"/>
          <w:gallery w:val="placeholder"/>
        </w:category>
        <w:types>
          <w:type w:val="bbPlcHdr"/>
        </w:types>
        <w:behaviors>
          <w:behavior w:val="content"/>
        </w:behaviors>
        <w:guid w:val="{48CAA029-F52D-A844-A0F9-8FE35696516C}"/>
      </w:docPartPr>
      <w:docPartBody>
        <w:p w:rsidR="00FC1488" w:rsidRDefault="00FC1488" w:rsidP="00FC1488">
          <w:pPr>
            <w:pStyle w:val="6CC7E71756DC8F4C9148FA4C2B62F3B1"/>
          </w:pPr>
          <w:r>
            <w:t>Lorem ipsum dolor</w:t>
          </w:r>
        </w:p>
      </w:docPartBody>
    </w:docPart>
    <w:docPart>
      <w:docPartPr>
        <w:name w:val="750731338D2C5249934E0E3BC5E467BB"/>
        <w:category>
          <w:name w:val="General"/>
          <w:gallery w:val="placeholder"/>
        </w:category>
        <w:types>
          <w:type w:val="bbPlcHdr"/>
        </w:types>
        <w:behaviors>
          <w:behavior w:val="content"/>
        </w:behaviors>
        <w:guid w:val="{FA3269D2-4F52-FA42-9D51-A84B5B09A092}"/>
      </w:docPartPr>
      <w:docPartBody>
        <w:p w:rsidR="00FC1488" w:rsidRDefault="00FC1488" w:rsidP="00FC1488">
          <w:pPr>
            <w:pStyle w:val="750731338D2C5249934E0E3BC5E467BB"/>
          </w:pPr>
          <w:r>
            <w:t>Lorem ipsum dolor</w:t>
          </w:r>
        </w:p>
      </w:docPartBody>
    </w:docPart>
    <w:docPart>
      <w:docPartPr>
        <w:name w:val="2DE8A7FD7ABE624CAB19A7A184AFD2A2"/>
        <w:category>
          <w:name w:val="General"/>
          <w:gallery w:val="placeholder"/>
        </w:category>
        <w:types>
          <w:type w:val="bbPlcHdr"/>
        </w:types>
        <w:behaviors>
          <w:behavior w:val="content"/>
        </w:behaviors>
        <w:guid w:val="{88CE7E8F-8B44-974A-8ABE-D4FE00278B12}"/>
      </w:docPartPr>
      <w:docPartBody>
        <w:p w:rsidR="00FC1488" w:rsidRDefault="00FC1488" w:rsidP="00FC1488">
          <w:pPr>
            <w:pStyle w:val="2DE8A7FD7ABE624CAB19A7A184AFD2A2"/>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488"/>
    <w:rsid w:val="00FC1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57AFBE9075ED445BDFBB9EE13639102">
    <w:name w:val="157AFBE9075ED445BDFBB9EE13639102"/>
  </w:style>
  <w:style w:type="paragraph" w:customStyle="1" w:styleId="C054A79441F3054FA36E1388EECD00C7">
    <w:name w:val="C054A79441F3054FA36E1388EECD00C7"/>
  </w:style>
  <w:style w:type="paragraph" w:styleId="ListBullet">
    <w:name w:val="List Bullet"/>
    <w:basedOn w:val="Normal"/>
    <w:rsid w:val="00FC1488"/>
    <w:pPr>
      <w:numPr>
        <w:numId w:val="1"/>
      </w:numPr>
      <w:spacing w:after="120" w:line="276" w:lineRule="auto"/>
    </w:pPr>
    <w:rPr>
      <w:rFonts w:eastAsiaTheme="minorHAnsi"/>
      <w:sz w:val="20"/>
      <w:szCs w:val="22"/>
      <w:lang w:eastAsia="en-US"/>
    </w:rPr>
  </w:style>
  <w:style w:type="paragraph" w:customStyle="1" w:styleId="E842039D2C80C741B86A42710FC34252">
    <w:name w:val="E842039D2C80C741B86A42710FC34252"/>
  </w:style>
  <w:style w:type="paragraph" w:customStyle="1" w:styleId="FAFE107AA8105543AD74AAA08A399C30">
    <w:name w:val="FAFE107AA8105543AD74AAA08A399C30"/>
  </w:style>
  <w:style w:type="paragraph" w:customStyle="1" w:styleId="BFE86F60FBBEEA4489158FD0B9AB9879">
    <w:name w:val="BFE86F60FBBEEA4489158FD0B9AB9879"/>
  </w:style>
  <w:style w:type="paragraph" w:customStyle="1" w:styleId="4BD58B43D1CC8647B56E766EB0B2A472">
    <w:name w:val="4BD58B43D1CC8647B56E766EB0B2A472"/>
  </w:style>
  <w:style w:type="paragraph" w:customStyle="1" w:styleId="FD044FA4B3B5F04AB5401B002B5CF7E6">
    <w:name w:val="FD044FA4B3B5F04AB5401B002B5CF7E6"/>
  </w:style>
  <w:style w:type="paragraph" w:customStyle="1" w:styleId="714CC376EC1DBB4B803714C0190CEC5C">
    <w:name w:val="714CC376EC1DBB4B803714C0190CEC5C"/>
  </w:style>
  <w:style w:type="paragraph" w:customStyle="1" w:styleId="7CF5AE52A0F33142AEC20B3B6E9BB5AD">
    <w:name w:val="7CF5AE52A0F33142AEC20B3B6E9BB5AD"/>
  </w:style>
  <w:style w:type="paragraph" w:customStyle="1" w:styleId="F9E09ACD97A2844EBAC72B3710214012">
    <w:name w:val="F9E09ACD97A2844EBAC72B3710214012"/>
  </w:style>
  <w:style w:type="paragraph" w:customStyle="1" w:styleId="B635E51C5966E149809E50A23981E032">
    <w:name w:val="B635E51C5966E149809E50A23981E032"/>
    <w:rsid w:val="00FC1488"/>
  </w:style>
  <w:style w:type="paragraph" w:customStyle="1" w:styleId="F928AC5FDE7472498027F2DF6BF7336C">
    <w:name w:val="F928AC5FDE7472498027F2DF6BF7336C"/>
    <w:rsid w:val="00FC1488"/>
  </w:style>
  <w:style w:type="paragraph" w:customStyle="1" w:styleId="A030C41686696C4BB3970228C6DE5CD4">
    <w:name w:val="A030C41686696C4BB3970228C6DE5CD4"/>
    <w:rsid w:val="00FC1488"/>
  </w:style>
  <w:style w:type="paragraph" w:customStyle="1" w:styleId="4E6DEC273961CB48B7F63A6075A762FC">
    <w:name w:val="4E6DEC273961CB48B7F63A6075A762FC"/>
    <w:rsid w:val="00FC1488"/>
  </w:style>
  <w:style w:type="paragraph" w:customStyle="1" w:styleId="938920CAFE454545884DB95E711EFC37">
    <w:name w:val="938920CAFE454545884DB95E711EFC37"/>
    <w:rsid w:val="00FC1488"/>
  </w:style>
  <w:style w:type="paragraph" w:customStyle="1" w:styleId="89D0DC90B2EF0142A42A4F6531E4BF18">
    <w:name w:val="89D0DC90B2EF0142A42A4F6531E4BF18"/>
    <w:rsid w:val="00FC1488"/>
  </w:style>
  <w:style w:type="paragraph" w:customStyle="1" w:styleId="7ECE11D97E7B6B4D99B5E07AF9972CE4">
    <w:name w:val="7ECE11D97E7B6B4D99B5E07AF9972CE4"/>
    <w:rsid w:val="00FC1488"/>
  </w:style>
  <w:style w:type="paragraph" w:customStyle="1" w:styleId="5E13B5BB5FBF284BB0982EFC7DB64ACA">
    <w:name w:val="5E13B5BB5FBF284BB0982EFC7DB64ACA"/>
    <w:rsid w:val="00FC1488"/>
  </w:style>
  <w:style w:type="paragraph" w:customStyle="1" w:styleId="6CC7E71756DC8F4C9148FA4C2B62F3B1">
    <w:name w:val="6CC7E71756DC8F4C9148FA4C2B62F3B1"/>
    <w:rsid w:val="00FC1488"/>
  </w:style>
  <w:style w:type="paragraph" w:customStyle="1" w:styleId="750731338D2C5249934E0E3BC5E467BB">
    <w:name w:val="750731338D2C5249934E0E3BC5E467BB"/>
    <w:rsid w:val="00FC1488"/>
  </w:style>
  <w:style w:type="paragraph" w:customStyle="1" w:styleId="2DE8A7FD7ABE624CAB19A7A184AFD2A2">
    <w:name w:val="2DE8A7FD7ABE624CAB19A7A184AFD2A2"/>
    <w:rsid w:val="00FC1488"/>
  </w:style>
  <w:style w:type="paragraph" w:customStyle="1" w:styleId="4C64A7C19C144D4A87B457455CE2F894">
    <w:name w:val="4C64A7C19C144D4A87B457455CE2F894"/>
    <w:rsid w:val="00FC148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57AFBE9075ED445BDFBB9EE13639102">
    <w:name w:val="157AFBE9075ED445BDFBB9EE13639102"/>
  </w:style>
  <w:style w:type="paragraph" w:customStyle="1" w:styleId="C054A79441F3054FA36E1388EECD00C7">
    <w:name w:val="C054A79441F3054FA36E1388EECD00C7"/>
  </w:style>
  <w:style w:type="paragraph" w:styleId="ListBullet">
    <w:name w:val="List Bullet"/>
    <w:basedOn w:val="Normal"/>
    <w:rsid w:val="00FC1488"/>
    <w:pPr>
      <w:numPr>
        <w:numId w:val="1"/>
      </w:numPr>
      <w:spacing w:after="120" w:line="276" w:lineRule="auto"/>
    </w:pPr>
    <w:rPr>
      <w:rFonts w:eastAsiaTheme="minorHAnsi"/>
      <w:sz w:val="20"/>
      <w:szCs w:val="22"/>
      <w:lang w:eastAsia="en-US"/>
    </w:rPr>
  </w:style>
  <w:style w:type="paragraph" w:customStyle="1" w:styleId="E842039D2C80C741B86A42710FC34252">
    <w:name w:val="E842039D2C80C741B86A42710FC34252"/>
  </w:style>
  <w:style w:type="paragraph" w:customStyle="1" w:styleId="FAFE107AA8105543AD74AAA08A399C30">
    <w:name w:val="FAFE107AA8105543AD74AAA08A399C30"/>
  </w:style>
  <w:style w:type="paragraph" w:customStyle="1" w:styleId="BFE86F60FBBEEA4489158FD0B9AB9879">
    <w:name w:val="BFE86F60FBBEEA4489158FD0B9AB9879"/>
  </w:style>
  <w:style w:type="paragraph" w:customStyle="1" w:styleId="4BD58B43D1CC8647B56E766EB0B2A472">
    <w:name w:val="4BD58B43D1CC8647B56E766EB0B2A472"/>
  </w:style>
  <w:style w:type="paragraph" w:customStyle="1" w:styleId="FD044FA4B3B5F04AB5401B002B5CF7E6">
    <w:name w:val="FD044FA4B3B5F04AB5401B002B5CF7E6"/>
  </w:style>
  <w:style w:type="paragraph" w:customStyle="1" w:styleId="714CC376EC1DBB4B803714C0190CEC5C">
    <w:name w:val="714CC376EC1DBB4B803714C0190CEC5C"/>
  </w:style>
  <w:style w:type="paragraph" w:customStyle="1" w:styleId="7CF5AE52A0F33142AEC20B3B6E9BB5AD">
    <w:name w:val="7CF5AE52A0F33142AEC20B3B6E9BB5AD"/>
  </w:style>
  <w:style w:type="paragraph" w:customStyle="1" w:styleId="F9E09ACD97A2844EBAC72B3710214012">
    <w:name w:val="F9E09ACD97A2844EBAC72B3710214012"/>
  </w:style>
  <w:style w:type="paragraph" w:customStyle="1" w:styleId="B635E51C5966E149809E50A23981E032">
    <w:name w:val="B635E51C5966E149809E50A23981E032"/>
    <w:rsid w:val="00FC1488"/>
  </w:style>
  <w:style w:type="paragraph" w:customStyle="1" w:styleId="F928AC5FDE7472498027F2DF6BF7336C">
    <w:name w:val="F928AC5FDE7472498027F2DF6BF7336C"/>
    <w:rsid w:val="00FC1488"/>
  </w:style>
  <w:style w:type="paragraph" w:customStyle="1" w:styleId="A030C41686696C4BB3970228C6DE5CD4">
    <w:name w:val="A030C41686696C4BB3970228C6DE5CD4"/>
    <w:rsid w:val="00FC1488"/>
  </w:style>
  <w:style w:type="paragraph" w:customStyle="1" w:styleId="4E6DEC273961CB48B7F63A6075A762FC">
    <w:name w:val="4E6DEC273961CB48B7F63A6075A762FC"/>
    <w:rsid w:val="00FC1488"/>
  </w:style>
  <w:style w:type="paragraph" w:customStyle="1" w:styleId="938920CAFE454545884DB95E711EFC37">
    <w:name w:val="938920CAFE454545884DB95E711EFC37"/>
    <w:rsid w:val="00FC1488"/>
  </w:style>
  <w:style w:type="paragraph" w:customStyle="1" w:styleId="89D0DC90B2EF0142A42A4F6531E4BF18">
    <w:name w:val="89D0DC90B2EF0142A42A4F6531E4BF18"/>
    <w:rsid w:val="00FC1488"/>
  </w:style>
  <w:style w:type="paragraph" w:customStyle="1" w:styleId="7ECE11D97E7B6B4D99B5E07AF9972CE4">
    <w:name w:val="7ECE11D97E7B6B4D99B5E07AF9972CE4"/>
    <w:rsid w:val="00FC1488"/>
  </w:style>
  <w:style w:type="paragraph" w:customStyle="1" w:styleId="5E13B5BB5FBF284BB0982EFC7DB64ACA">
    <w:name w:val="5E13B5BB5FBF284BB0982EFC7DB64ACA"/>
    <w:rsid w:val="00FC1488"/>
  </w:style>
  <w:style w:type="paragraph" w:customStyle="1" w:styleId="6CC7E71756DC8F4C9148FA4C2B62F3B1">
    <w:name w:val="6CC7E71756DC8F4C9148FA4C2B62F3B1"/>
    <w:rsid w:val="00FC1488"/>
  </w:style>
  <w:style w:type="paragraph" w:customStyle="1" w:styleId="750731338D2C5249934E0E3BC5E467BB">
    <w:name w:val="750731338D2C5249934E0E3BC5E467BB"/>
    <w:rsid w:val="00FC1488"/>
  </w:style>
  <w:style w:type="paragraph" w:customStyle="1" w:styleId="2DE8A7FD7ABE624CAB19A7A184AFD2A2">
    <w:name w:val="2DE8A7FD7ABE624CAB19A7A184AFD2A2"/>
    <w:rsid w:val="00FC1488"/>
  </w:style>
  <w:style w:type="paragraph" w:customStyle="1" w:styleId="4C64A7C19C144D4A87B457455CE2F894">
    <w:name w:val="4C64A7C19C144D4A87B457455CE2F894"/>
    <w:rsid w:val="00FC14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D7457-8C8B-AB41-A26B-43DF85B0B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 Resume.dotx</Template>
  <TotalTime>0</TotalTime>
  <Pages>4</Pages>
  <Words>1049</Words>
  <Characters>5980</Characters>
  <Application>Microsoft Macintosh Word</Application>
  <DocSecurity>0</DocSecurity>
  <Lines>49</Lines>
  <Paragraphs>14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7015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Lile</dc:creator>
  <cp:keywords/>
  <dc:description/>
  <cp:lastModifiedBy>Larry Lile</cp:lastModifiedBy>
  <cp:revision>2</cp:revision>
  <cp:lastPrinted>2012-06-29T00:13:00Z</cp:lastPrinted>
  <dcterms:created xsi:type="dcterms:W3CDTF">2012-06-29T01:10:00Z</dcterms:created>
  <dcterms:modified xsi:type="dcterms:W3CDTF">2012-06-29T01:10:00Z</dcterms:modified>
  <cp:category/>
</cp:coreProperties>
</file>